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6"/>
        <w:tblW w:w="95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97"/>
        <w:gridCol w:w="8302"/>
      </w:tblGrid>
      <w:tr w:rsidR="009F32A3" w:rsidRPr="001D5CA3" w:rsidTr="00A95CB2">
        <w:trPr>
          <w:trHeight w:val="1289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A3" w:rsidRPr="001D5CA3" w:rsidRDefault="009F32A3" w:rsidP="00A95CB2">
            <w:pPr>
              <w:spacing w:before="0" w:line="0" w:lineRule="atLeast"/>
              <w:ind w:left="1820"/>
              <w:jc w:val="center"/>
              <w:rPr>
                <w:rFonts w:ascii="Times New Roman" w:hAnsi="Times New Roman"/>
                <w:sz w:val="20"/>
              </w:rPr>
            </w:pPr>
            <w:bookmarkStart w:id="0" w:name="_GoBack"/>
            <w:bookmarkEnd w:id="0"/>
            <w:r w:rsidRPr="001D5CA3">
              <w:rPr>
                <w:rFonts w:ascii="Times New Roman" w:hAnsi="Times New Roman"/>
                <w:noProof/>
                <w:sz w:val="28"/>
              </w:rPr>
              <w:drawing>
                <wp:anchor distT="0" distB="0" distL="114300" distR="114300" simplePos="0" relativeHeight="251659264" behindDoc="0" locked="0" layoutInCell="1" allowOverlap="1" wp14:anchorId="40AD9DEE" wp14:editId="5F909AC9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830" cy="908050"/>
                  <wp:effectExtent l="0" t="0" r="0" b="6350"/>
                  <wp:wrapNone/>
                  <wp:docPr id="8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908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МИНОБРНАУКИ РОССИИ</w:t>
            </w:r>
          </w:p>
          <w:p w:rsidR="009F32A3" w:rsidRPr="001D5CA3" w:rsidRDefault="009F32A3" w:rsidP="00A95CB2">
            <w:pPr>
              <w:spacing w:before="0" w:line="20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федеральное государственное бюджетное образовательное учреждение</w:t>
            </w:r>
          </w:p>
          <w:p w:rsidR="009F32A3" w:rsidRPr="001D5CA3" w:rsidRDefault="009F32A3" w:rsidP="00A95CB2">
            <w:pPr>
              <w:spacing w:before="0" w:line="1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высшего образования</w:t>
            </w:r>
          </w:p>
          <w:p w:rsidR="009F32A3" w:rsidRPr="001D5CA3" w:rsidRDefault="009F32A3" w:rsidP="00A95CB2">
            <w:pPr>
              <w:spacing w:before="0" w:line="4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«Балтийский государственный технический университет «ВОЕНМЕХ» им. Д.Ф. Устинова»</w:t>
            </w: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(БГТУ «ВОЕНМЕХ» им. Д.Ф. Устинова»)</w:t>
            </w:r>
          </w:p>
        </w:tc>
      </w:tr>
      <w:tr w:rsidR="009F32A3" w:rsidRPr="001D5CA3" w:rsidTr="00A95CB2">
        <w:trPr>
          <w:trHeight w:val="370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2A3" w:rsidRPr="001D5CA3" w:rsidRDefault="009F32A3" w:rsidP="00A95CB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</w:rPr>
            </w:pPr>
            <w:r w:rsidRPr="001D5CA3">
              <w:rPr>
                <w:rFonts w:ascii="Times New Roman" w:hAnsi="Times New Roman"/>
              </w:rPr>
              <w:t>БГТУ.СМК-Ф-4.2-К5-01</w:t>
            </w:r>
          </w:p>
        </w:tc>
      </w:tr>
    </w:tbl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  <w:sz w:val="32"/>
        </w:rPr>
      </w:pPr>
      <w:r w:rsidRPr="001D5CA3">
        <w:rPr>
          <w:rFonts w:ascii="Times New Roman" w:hAnsi="Times New Roman"/>
        </w:rPr>
        <w:t xml:space="preserve">Факультет                  И             </w:t>
      </w:r>
      <w:r w:rsidRPr="001D5CA3">
        <w:rPr>
          <w:rFonts w:ascii="Times New Roman" w:eastAsia="Calibri" w:hAnsi="Times New Roman"/>
          <w:color w:val="000000"/>
          <w:szCs w:val="21"/>
          <w:lang w:eastAsia="en-US"/>
        </w:rPr>
        <w:t>Информационные и управляющие системы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8EFD5E" wp14:editId="0D9ACBA7">
                <wp:simplePos x="0" y="0"/>
                <wp:positionH relativeFrom="column">
                  <wp:posOffset>1942465</wp:posOffset>
                </wp:positionH>
                <wp:positionV relativeFrom="paragraph">
                  <wp:posOffset>6985</wp:posOffset>
                </wp:positionV>
                <wp:extent cx="4077970" cy="19050"/>
                <wp:effectExtent l="0" t="0" r="3683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7970" cy="190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1AC08" id="Прямая соединительная линия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95pt,.55pt" to="474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838A9B" wp14:editId="7F6913FA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66FB1" id="Прямая соединительная линия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9F32A3" w:rsidRPr="001D5CA3" w:rsidRDefault="009F32A3" w:rsidP="009F32A3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9F32A3" w:rsidRPr="001D5CA3" w:rsidRDefault="009F32A3" w:rsidP="009F32A3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B5FF2" w:rsidP="009F32A3">
      <w:pPr>
        <w:spacing w:before="0" w:line="0" w:lineRule="atLeast"/>
        <w:ind w:left="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Кафедра                     И8</w:t>
      </w:r>
      <w:r w:rsidR="009F32A3" w:rsidRPr="001D5CA3">
        <w:rPr>
          <w:rFonts w:ascii="Times New Roman" w:hAnsi="Times New Roman"/>
        </w:rPr>
        <w:t xml:space="preserve">           </w:t>
      </w:r>
      <w:r>
        <w:rPr>
          <w:rFonts w:ascii="Times New Roman" w:eastAsia="Calibri" w:hAnsi="Times New Roman"/>
          <w:szCs w:val="24"/>
          <w:lang w:eastAsia="en-US"/>
        </w:rPr>
        <w:t>Системы приводов, мехатроника и робототехника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305C72" wp14:editId="435780B8">
                <wp:simplePos x="0" y="0"/>
                <wp:positionH relativeFrom="column">
                  <wp:posOffset>1963103</wp:posOffset>
                </wp:positionH>
                <wp:positionV relativeFrom="paragraph">
                  <wp:posOffset>10478</wp:posOffset>
                </wp:positionV>
                <wp:extent cx="4070350" cy="12389"/>
                <wp:effectExtent l="0" t="0" r="25400" b="260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12389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CD85C" id="Прямая соединительная линия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6pt,.85pt" to="475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F1DDB3" wp14:editId="6FD2E11C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8F0A8" id="Прямая соединительная линия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9F32A3" w:rsidRPr="001D5CA3" w:rsidRDefault="009F32A3" w:rsidP="009F32A3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9F32A3" w:rsidRPr="001D5CA3" w:rsidRDefault="009F32A3" w:rsidP="009F32A3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 xml:space="preserve">Дисциплина           </w:t>
      </w:r>
      <w:r w:rsidR="009B5FF2">
        <w:rPr>
          <w:rFonts w:ascii="Times New Roman" w:hAnsi="Times New Roman"/>
        </w:rPr>
        <w:t>Правоведение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812DB26" wp14:editId="566DEA8A">
                <wp:simplePos x="0" y="0"/>
                <wp:positionH relativeFrom="column">
                  <wp:posOffset>1220153</wp:posOffset>
                </wp:positionH>
                <wp:positionV relativeFrom="paragraph">
                  <wp:posOffset>12383</wp:posOffset>
                </wp:positionV>
                <wp:extent cx="4791075" cy="0"/>
                <wp:effectExtent l="0" t="0" r="28575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F79D3" id="Прямая соединительная линия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1pt,1pt" to="473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" strokeweight=".16931mm"/>
            </w:pict>
          </mc:Fallback>
        </mc:AlternateContent>
      </w:r>
    </w:p>
    <w:p w:rsidR="009F32A3" w:rsidRPr="001D5CA3" w:rsidRDefault="009F32A3" w:rsidP="009F32A3">
      <w:pPr>
        <w:spacing w:before="0" w:line="200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A8645D" w:rsidRDefault="009B5FF2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4"/>
          <w:szCs w:val="22"/>
          <w:lang w:val="en-US" w:eastAsia="en-US"/>
        </w:rPr>
      </w:pPr>
      <w:r>
        <w:rPr>
          <w:rFonts w:ascii="Times New Roman" w:eastAsia="Calibri" w:hAnsi="Times New Roman"/>
          <w:sz w:val="44"/>
          <w:szCs w:val="22"/>
          <w:lang w:eastAsia="en-US"/>
        </w:rPr>
        <w:t>РЕФЕРАТ</w:t>
      </w: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36"/>
          <w:szCs w:val="22"/>
          <w:lang w:eastAsia="en-US"/>
        </w:rPr>
      </w:pPr>
      <w:r w:rsidRPr="001D5CA3">
        <w:rPr>
          <w:rFonts w:ascii="Times New Roman" w:eastAsia="Calibri" w:hAnsi="Times New Roman"/>
          <w:sz w:val="36"/>
          <w:szCs w:val="22"/>
          <w:lang w:eastAsia="en-US"/>
        </w:rPr>
        <w:t>на тему</w:t>
      </w:r>
    </w:p>
    <w:tbl>
      <w:tblPr>
        <w:tblStyle w:val="16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9F32A3" w:rsidRPr="001D5CA3" w:rsidTr="00A95CB2">
        <w:tc>
          <w:tcPr>
            <w:tcW w:w="10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A8645D" w:rsidRDefault="004778EE" w:rsidP="00A95CB2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</w:t>
            </w:r>
          </w:p>
        </w:tc>
      </w:tr>
      <w:tr w:rsidR="009F32A3" w:rsidRPr="001D5CA3" w:rsidTr="00A95CB2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1D5CA3" w:rsidRDefault="009B5FF2" w:rsidP="004778EE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Муниципальное право</w:t>
            </w:r>
          </w:p>
        </w:tc>
      </w:tr>
      <w:tr w:rsidR="009F32A3" w:rsidRPr="001D5CA3" w:rsidTr="00A95CB2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1D5CA3" w:rsidRDefault="004778EE" w:rsidP="00A95CB2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  <w:lang w:val="en-US"/>
              </w:rPr>
              <w:t xml:space="preserve"> </w:t>
            </w:r>
          </w:p>
        </w:tc>
      </w:tr>
    </w:tbl>
    <w:p w:rsidR="009F32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tbl>
      <w:tblPr>
        <w:tblStyle w:val="16"/>
        <w:tblpPr w:leftFromText="180" w:rightFromText="180" w:vertAnchor="text" w:horzAnchor="margin" w:tblpXSpec="right" w:tblpY="242"/>
        <w:tblW w:w="52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9F32A3" w:rsidRPr="001D5CA3" w:rsidTr="00A95CB2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B5FF2" w:rsidP="00A95CB2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И-8</w:t>
            </w:r>
            <w:r w:rsidR="009F32A3" w:rsidRPr="001D5CA3">
              <w:rPr>
                <w:rFonts w:ascii="Times New Roman" w:hAnsi="Times New Roman"/>
                <w:i/>
                <w:sz w:val="28"/>
              </w:rPr>
              <w:t>82</w:t>
            </w:r>
          </w:p>
        </w:tc>
      </w:tr>
      <w:tr w:rsidR="009F32A3" w:rsidRPr="001D5CA3" w:rsidTr="00A95CB2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B5FF2" w:rsidP="00A95CB2">
            <w:pPr>
              <w:spacing w:before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Коваленко Е.М</w:t>
            </w:r>
            <w:r w:rsidR="009F32A3" w:rsidRPr="001D5CA3">
              <w:rPr>
                <w:rFonts w:ascii="Times New Roman" w:hAnsi="Times New Roman"/>
                <w:i/>
                <w:sz w:val="28"/>
              </w:rPr>
              <w:t>.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4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14"/>
              </w:rPr>
            </w:pPr>
          </w:p>
        </w:tc>
      </w:tr>
      <w:tr w:rsidR="009F32A3" w:rsidRPr="001D5CA3" w:rsidTr="00A95CB2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right"/>
              <w:rPr>
                <w:rFonts w:ascii="Times New Roman" w:hAnsi="Times New Roman"/>
                <w:b/>
                <w:sz w:val="28"/>
              </w:rPr>
            </w:pPr>
            <w:r w:rsidRPr="001D5CA3">
              <w:rPr>
                <w:rFonts w:ascii="Times New Roman" w:hAnsi="Times New Roman"/>
                <w:b/>
                <w:sz w:val="28"/>
              </w:rPr>
              <w:t>РУКОВОДИТЕЛЬ</w:t>
            </w:r>
          </w:p>
        </w:tc>
      </w:tr>
      <w:tr w:rsidR="009F32A3" w:rsidRPr="001D5CA3" w:rsidTr="00A95CB2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2"/>
              </w:rPr>
            </w:pPr>
          </w:p>
        </w:tc>
      </w:tr>
      <w:tr w:rsidR="009F32A3" w:rsidRPr="001D5CA3" w:rsidTr="00A95CB2">
        <w:tc>
          <w:tcPr>
            <w:tcW w:w="25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B5FF2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Попова Н.П.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F32A3" w:rsidRPr="001D5CA3" w:rsidTr="00A95CB2">
        <w:trPr>
          <w:trHeight w:val="169"/>
        </w:trPr>
        <w:tc>
          <w:tcPr>
            <w:tcW w:w="25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Подпись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18"/>
              </w:rPr>
            </w:pPr>
          </w:p>
        </w:tc>
      </w:tr>
      <w:tr w:rsidR="009F32A3" w:rsidRPr="001D5CA3" w:rsidTr="00A95CB2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F32A3" w:rsidRPr="001D5CA3" w:rsidTr="00A95CB2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2019 г.</w:t>
            </w:r>
          </w:p>
        </w:tc>
      </w:tr>
    </w:tbl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САНКТ-ПЕТЕРБУРГ</w:t>
      </w:r>
    </w:p>
    <w:p w:rsidR="009F32A3" w:rsidRDefault="009F32A3" w:rsidP="009F32A3">
      <w:pPr>
        <w:spacing w:before="60" w:line="0" w:lineRule="atLeast"/>
        <w:ind w:right="221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2019 г.</w:t>
      </w:r>
    </w:p>
    <w:p w:rsidR="003B2A37" w:rsidRPr="003B2A37" w:rsidRDefault="003B2A37" w:rsidP="003B2A37">
      <w:pPr>
        <w:spacing w:before="0" w:line="240" w:lineRule="auto"/>
        <w:jc w:val="left"/>
        <w:rPr>
          <w:rFonts w:ascii="Calibri" w:eastAsia="Calibri" w:hAnsi="Calibri" w:cs="Arial"/>
          <w:sz w:val="20"/>
        </w:rPr>
      </w:pPr>
    </w:p>
    <w:p w:rsidR="0089722C" w:rsidRPr="00F42CFD" w:rsidRDefault="00F42CFD" w:rsidP="003B2A37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F42CFD" w:rsidSect="00B2733D">
      <w:footerReference w:type="default" r:id="rId9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8B6" w:rsidRDefault="009A48B6">
      <w:r>
        <w:separator/>
      </w:r>
    </w:p>
    <w:p w:rsidR="009A48B6" w:rsidRDefault="009A48B6"/>
  </w:endnote>
  <w:endnote w:type="continuationSeparator" w:id="0">
    <w:p w:rsidR="009A48B6" w:rsidRDefault="009A48B6">
      <w:r>
        <w:continuationSeparator/>
      </w:r>
    </w:p>
    <w:p w:rsidR="009A48B6" w:rsidRDefault="009A48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E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8B6" w:rsidRDefault="009A48B6">
      <w:r>
        <w:separator/>
      </w:r>
    </w:p>
    <w:p w:rsidR="009A48B6" w:rsidRDefault="009A48B6"/>
  </w:footnote>
  <w:footnote w:type="continuationSeparator" w:id="0">
    <w:p w:rsidR="009A48B6" w:rsidRDefault="009A48B6">
      <w:r>
        <w:continuationSeparator/>
      </w:r>
    </w:p>
    <w:p w:rsidR="009A48B6" w:rsidRDefault="009A48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37F87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05F3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09B4"/>
    <w:rsid w:val="00331195"/>
    <w:rsid w:val="00332EBA"/>
    <w:rsid w:val="00334200"/>
    <w:rsid w:val="00340A56"/>
    <w:rsid w:val="00340E69"/>
    <w:rsid w:val="00341F72"/>
    <w:rsid w:val="003421EC"/>
    <w:rsid w:val="0034552C"/>
    <w:rsid w:val="003471EB"/>
    <w:rsid w:val="003531DC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E3B55"/>
    <w:rsid w:val="003F7702"/>
    <w:rsid w:val="00400EAD"/>
    <w:rsid w:val="00405D66"/>
    <w:rsid w:val="004062C7"/>
    <w:rsid w:val="004078E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778EE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0EB7"/>
    <w:rsid w:val="00592EF8"/>
    <w:rsid w:val="00597BA4"/>
    <w:rsid w:val="005A0AF0"/>
    <w:rsid w:val="005A5848"/>
    <w:rsid w:val="005B0935"/>
    <w:rsid w:val="005B1C35"/>
    <w:rsid w:val="005B59B4"/>
    <w:rsid w:val="005B760F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15741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28FD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5B5E"/>
    <w:rsid w:val="007B7AB6"/>
    <w:rsid w:val="007C1855"/>
    <w:rsid w:val="007C3EC6"/>
    <w:rsid w:val="007C5BB1"/>
    <w:rsid w:val="007D3110"/>
    <w:rsid w:val="007D5577"/>
    <w:rsid w:val="007D57F5"/>
    <w:rsid w:val="007E0767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48B6"/>
    <w:rsid w:val="009A544C"/>
    <w:rsid w:val="009A716E"/>
    <w:rsid w:val="009A74CB"/>
    <w:rsid w:val="009B11D3"/>
    <w:rsid w:val="009B531C"/>
    <w:rsid w:val="009B5FF2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32A3"/>
    <w:rsid w:val="009F53CA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23EE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A65D1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51B8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2E36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10C7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5463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09DE"/>
    <w:rsid w:val="00E4363F"/>
    <w:rsid w:val="00E439A5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17BD8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39"/>
    <w:rsid w:val="009F32A3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8F24D-7C9E-4695-A9A7-DB04C20AC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2</Pages>
  <Words>70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836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3</cp:revision>
  <cp:lastPrinted>2018-01-25T10:32:00Z</cp:lastPrinted>
  <dcterms:created xsi:type="dcterms:W3CDTF">2019-12-16T16:45:00Z</dcterms:created>
  <dcterms:modified xsi:type="dcterms:W3CDTF">2019-12-16T16:45:00Z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